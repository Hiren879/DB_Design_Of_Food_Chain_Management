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54" w:rsidRPr="000051F0" w:rsidRDefault="00B54754" w:rsidP="000051F0">
      <w:pPr>
        <w:rPr>
          <w:sz w:val="44"/>
          <w:szCs w:val="44"/>
        </w:rPr>
      </w:pPr>
      <w:r w:rsidRPr="000051F0">
        <w:rPr>
          <w:sz w:val="44"/>
          <w:szCs w:val="44"/>
        </w:rPr>
        <w:t>List of candidate class</w:t>
      </w:r>
    </w:p>
    <w:p w:rsidR="00B54754" w:rsidRDefault="00B54754">
      <w:pPr>
        <w:rPr>
          <w:b/>
          <w:bCs/>
        </w:rPr>
        <w:sectPr w:rsidR="00B547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36"/>
      </w:tblGrid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  <w:rPr>
                <w:b/>
                <w:bCs/>
              </w:rPr>
            </w:pPr>
            <w:r w:rsidRPr="002A5F91">
              <w:rPr>
                <w:b/>
                <w:bCs/>
              </w:rPr>
              <w:t>Candidate Classes List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Consumers(clients)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Logistics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Order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Notification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Organization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Natural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Raw material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Suppliers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Order Item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Message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User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Admin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Manager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Item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Order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Production Manager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Distributor Manager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Supplier Manager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Distributor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 xml:space="preserve">Product </w:t>
            </w:r>
          </w:p>
        </w:tc>
      </w:tr>
      <w:tr w:rsidR="00B54754" w:rsidRPr="002A5F91">
        <w:tc>
          <w:tcPr>
            <w:tcW w:w="4788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C</w:t>
            </w:r>
            <w:bookmarkStart w:id="0" w:name="_GoBack"/>
            <w:bookmarkEnd w:id="0"/>
            <w:r w:rsidRPr="002A5F91">
              <w:t>ategories</w:t>
            </w:r>
          </w:p>
        </w:tc>
      </w:tr>
    </w:tbl>
    <w:p w:rsidR="00B54754" w:rsidRDefault="00B54754" w:rsidP="00167341">
      <w:pPr>
        <w:sectPr w:rsidR="00B54754" w:rsidSect="000051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4754" w:rsidRDefault="00B54754" w:rsidP="00167341"/>
    <w:p w:rsidR="00B54754" w:rsidRPr="000051F0" w:rsidRDefault="00B54754" w:rsidP="00167341">
      <w:pPr>
        <w:rPr>
          <w:sz w:val="44"/>
          <w:szCs w:val="44"/>
        </w:rPr>
      </w:pPr>
      <w:r>
        <w:rPr>
          <w:sz w:val="44"/>
          <w:szCs w:val="44"/>
        </w:rPr>
        <w:t>List of Attributes</w:t>
      </w:r>
    </w:p>
    <w:p w:rsidR="00B54754" w:rsidRDefault="00B54754" w:rsidP="00690930">
      <w:pPr>
        <w:rPr>
          <w:b/>
          <w:bCs/>
        </w:rPr>
        <w:sectPr w:rsidR="00B54754" w:rsidSect="000051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36"/>
      </w:tblGrid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  <w:rPr>
                <w:b/>
                <w:bCs/>
              </w:rPr>
            </w:pPr>
            <w:r w:rsidRPr="002A5F91">
              <w:rPr>
                <w:b/>
                <w:bCs/>
              </w:rPr>
              <w:t>Attributes List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Price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User Type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Total Amount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Status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User name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Password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Quantity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Category Name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Product Name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napToGrid w:val="0"/>
              <w:spacing w:after="0" w:line="240" w:lineRule="auto"/>
            </w:pPr>
            <w:r w:rsidRPr="002A5F91">
              <w:t>Purchase Date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Contact Number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Message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DOB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Address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User name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Manager type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city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State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SSN No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First name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Join Date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Order type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Department name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Discount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Tax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User ID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Item ID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Order ID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Notification ID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>Address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 w:rsidRPr="002A5F91">
              <w:t xml:space="preserve">Name </w:t>
            </w:r>
          </w:p>
        </w:tc>
      </w:tr>
      <w:tr w:rsidR="00B54754" w:rsidRPr="002A5F91">
        <w:tc>
          <w:tcPr>
            <w:tcW w:w="4536" w:type="dxa"/>
          </w:tcPr>
          <w:p w:rsidR="00B54754" w:rsidRPr="002A5F91" w:rsidRDefault="00B54754" w:rsidP="002A5F91">
            <w:pPr>
              <w:spacing w:after="0" w:line="240" w:lineRule="auto"/>
            </w:pPr>
            <w:r>
              <w:t>Salary</w:t>
            </w:r>
          </w:p>
        </w:tc>
      </w:tr>
      <w:tr w:rsidR="00B54754" w:rsidRPr="002A5F91">
        <w:tc>
          <w:tcPr>
            <w:tcW w:w="4536" w:type="dxa"/>
          </w:tcPr>
          <w:p w:rsidR="00B54754" w:rsidRDefault="00B54754" w:rsidP="002A5F91">
            <w:pPr>
              <w:spacing w:after="0" w:line="240" w:lineRule="auto"/>
            </w:pPr>
            <w:r>
              <w:t>Categories type</w:t>
            </w:r>
          </w:p>
        </w:tc>
      </w:tr>
      <w:tr w:rsidR="00B54754" w:rsidRPr="002A5F91">
        <w:tc>
          <w:tcPr>
            <w:tcW w:w="4536" w:type="dxa"/>
          </w:tcPr>
          <w:p w:rsidR="00B54754" w:rsidRDefault="00B54754" w:rsidP="002A5F91">
            <w:pPr>
              <w:spacing w:after="0" w:line="240" w:lineRule="auto"/>
            </w:pPr>
            <w:r>
              <w:t>Categories ID</w:t>
            </w:r>
          </w:p>
        </w:tc>
      </w:tr>
      <w:tr w:rsidR="00B54754" w:rsidRPr="002A5F91">
        <w:tc>
          <w:tcPr>
            <w:tcW w:w="4536" w:type="dxa"/>
          </w:tcPr>
          <w:p w:rsidR="00B54754" w:rsidRDefault="00B54754" w:rsidP="002A5F91">
            <w:pPr>
              <w:spacing w:after="0" w:line="240" w:lineRule="auto"/>
            </w:pPr>
            <w:r>
              <w:t>Categories name</w:t>
            </w:r>
          </w:p>
        </w:tc>
      </w:tr>
    </w:tbl>
    <w:p w:rsidR="00B54754" w:rsidRDefault="00B54754" w:rsidP="00167341">
      <w:pPr>
        <w:sectPr w:rsidR="00B54754" w:rsidSect="000051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4754" w:rsidRDefault="00B54754" w:rsidP="00167341">
      <w:r>
        <w:tab/>
      </w:r>
    </w:p>
    <w:sectPr w:rsidR="00B54754" w:rsidSect="000051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341"/>
    <w:rsid w:val="000051F0"/>
    <w:rsid w:val="001300A9"/>
    <w:rsid w:val="00167341"/>
    <w:rsid w:val="002A5F91"/>
    <w:rsid w:val="00311647"/>
    <w:rsid w:val="003F2A59"/>
    <w:rsid w:val="00476F9D"/>
    <w:rsid w:val="005C0992"/>
    <w:rsid w:val="0062656D"/>
    <w:rsid w:val="00690930"/>
    <w:rsid w:val="00883376"/>
    <w:rsid w:val="008A6F5C"/>
    <w:rsid w:val="00931CA6"/>
    <w:rsid w:val="00987AE8"/>
    <w:rsid w:val="00B54754"/>
    <w:rsid w:val="00C15D49"/>
    <w:rsid w:val="00E3169A"/>
    <w:rsid w:val="00EB6191"/>
    <w:rsid w:val="00EC0490"/>
    <w:rsid w:val="00F90616"/>
    <w:rsid w:val="00FD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2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6734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C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109</Words>
  <Characters>624</Characters>
  <Application>Microsoft Office Outlook</Application>
  <DocSecurity>0</DocSecurity>
  <Lines>0</Lines>
  <Paragraphs>0</Paragraphs>
  <ScaleCrop>false</ScaleCrop>
  <Company>daiict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student</cp:lastModifiedBy>
  <cp:revision>16</cp:revision>
  <dcterms:created xsi:type="dcterms:W3CDTF">2013-03-13T08:27:00Z</dcterms:created>
  <dcterms:modified xsi:type="dcterms:W3CDTF">2013-03-14T10:17:00Z</dcterms:modified>
</cp:coreProperties>
</file>