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977" w:rsidRDefault="00B32977" w:rsidP="00F224F8"/>
    <w:p w:rsidR="00B32977" w:rsidRDefault="00B32977" w:rsidP="00E25C16">
      <w:r>
        <w:t>Use Case: LOG IN</w:t>
      </w:r>
    </w:p>
    <w:p w:rsidR="00B32977" w:rsidRDefault="00B32977" w:rsidP="00E25C16">
      <w:r>
        <w:t>Actors: - Admin, Manager, Client, Supplier, Distributor</w:t>
      </w:r>
    </w:p>
    <w:p w:rsidR="00B32977" w:rsidRDefault="00B32977" w:rsidP="00E25C16">
      <w:r>
        <w:t>Type: - Primary</w:t>
      </w:r>
    </w:p>
    <w:p w:rsidR="00B32977" w:rsidRDefault="00B32977" w:rsidP="00E25C16">
      <w:r>
        <w:t>Description: - Actors will log in into the system with their ID and PASSWORD for their various purposes.</w:t>
      </w:r>
    </w:p>
    <w:p w:rsidR="00B32977" w:rsidRDefault="00B32977" w:rsidP="00E25C16"/>
    <w:p w:rsidR="00B32977" w:rsidRDefault="00B32977" w:rsidP="00E25C16">
      <w:r>
        <w:t>We have mainly 3 Managers</w:t>
      </w:r>
    </w:p>
    <w:p w:rsidR="00B32977" w:rsidRDefault="00B32977" w:rsidP="00E25C16">
      <w:pPr>
        <w:numPr>
          <w:ilvl w:val="0"/>
          <w:numId w:val="1"/>
        </w:numPr>
      </w:pPr>
      <w:r>
        <w:t>Manager at distributor side: - He will log in and can see new orders from the clients.</w:t>
      </w:r>
    </w:p>
    <w:p w:rsidR="00B32977" w:rsidRDefault="00B32977" w:rsidP="00E25C16">
      <w:pPr>
        <w:numPr>
          <w:ilvl w:val="0"/>
          <w:numId w:val="1"/>
        </w:numPr>
      </w:pPr>
      <w:r>
        <w:t>Manager in production: - He will log in and can see notifications from the distributor Manager for new production. And another notifications from the supplier Manager that raw materials which he has ordered before, has been arrived.</w:t>
      </w:r>
    </w:p>
    <w:p w:rsidR="00B32977" w:rsidRDefault="00B32977" w:rsidP="00E25C16">
      <w:pPr>
        <w:numPr>
          <w:ilvl w:val="0"/>
          <w:numId w:val="1"/>
        </w:numPr>
      </w:pPr>
      <w:r>
        <w:t xml:space="preserve">Manager at supplier side: - He will log in to see the notifications from the production manager for new requirements of the raw materials. </w:t>
      </w:r>
    </w:p>
    <w:p w:rsidR="00B32977" w:rsidRDefault="00B32977" w:rsidP="00F224F8"/>
    <w:p w:rsidR="00B32977" w:rsidRDefault="00B32977" w:rsidP="00F224F8"/>
    <w:p w:rsidR="00B32977" w:rsidRDefault="00B32977" w:rsidP="00F224F8">
      <w:r>
        <w:t xml:space="preserve">Use Case: Update Profile </w:t>
      </w:r>
    </w:p>
    <w:p w:rsidR="00B32977" w:rsidRDefault="00B32977" w:rsidP="00F224F8">
      <w:r>
        <w:t>Actors: - Admin, Manager, Client, Supplier, Distributor</w:t>
      </w:r>
    </w:p>
    <w:p w:rsidR="00B32977" w:rsidRDefault="00B32977" w:rsidP="00F224F8">
      <w:r>
        <w:t>Type: - Primary</w:t>
      </w:r>
    </w:p>
    <w:p w:rsidR="00B32977" w:rsidRDefault="00B32977" w:rsidP="00F224F8">
      <w:r>
        <w:t>Description: - Update personal information like Contact no, Home Address etc.</w:t>
      </w:r>
    </w:p>
    <w:p w:rsidR="00B32977" w:rsidRDefault="00B32977" w:rsidP="00F224F8"/>
    <w:p w:rsidR="00B32977" w:rsidRDefault="00B32977" w:rsidP="00F224F8">
      <w:r>
        <w:t>Use Case: Manage manager</w:t>
      </w:r>
    </w:p>
    <w:p w:rsidR="00B32977" w:rsidRDefault="00B32977" w:rsidP="00F224F8">
      <w:r>
        <w:t>Actors: - Admin,</w:t>
      </w:r>
    </w:p>
    <w:p w:rsidR="00B32977" w:rsidRDefault="00B32977" w:rsidP="00F224F8">
      <w:r>
        <w:t>Type: - Primary</w:t>
      </w:r>
    </w:p>
    <w:p w:rsidR="00B32977" w:rsidRDefault="00B32977" w:rsidP="00F224F8">
      <w:r>
        <w:t>Description: -</w:t>
      </w:r>
      <w:r>
        <w:tab/>
      </w:r>
      <w:r w:rsidRPr="00F224F8">
        <w:rPr>
          <w:b/>
          <w:bCs/>
        </w:rPr>
        <w:t>Add</w:t>
      </w:r>
      <w:r>
        <w:rPr>
          <w:b/>
          <w:bCs/>
        </w:rPr>
        <w:t xml:space="preserve"> </w:t>
      </w:r>
      <w:r>
        <w:t>new Manager if any into the system and submit the new record.</w:t>
      </w:r>
    </w:p>
    <w:p w:rsidR="00B32977" w:rsidRDefault="00B32977" w:rsidP="00F224F8">
      <w:pPr>
        <w:ind w:left="1440"/>
      </w:pPr>
      <w:r w:rsidRPr="00F224F8">
        <w:rPr>
          <w:b/>
          <w:bCs/>
        </w:rPr>
        <w:t>Update</w:t>
      </w:r>
      <w:r>
        <w:t xml:space="preserve"> particular Manager. Here system prompts for the ID of that Manager and on providing the ID system will show him information about that Manager and then Admin can update the information. And so system will execute update query in the database as well.</w:t>
      </w:r>
    </w:p>
    <w:p w:rsidR="00B32977" w:rsidRDefault="00B32977" w:rsidP="00F224F8">
      <w:pPr>
        <w:ind w:left="1440"/>
      </w:pPr>
      <w:r w:rsidRPr="00F224F8">
        <w:rPr>
          <w:b/>
          <w:bCs/>
        </w:rPr>
        <w:t>Delete</w:t>
      </w:r>
      <w:r>
        <w:t xml:space="preserve"> any supplier if he wants. System will ask for the name of the supplier and on entering the name of the supplier, system will search for that match and then delete that entry from the list as well as from the database.</w:t>
      </w:r>
    </w:p>
    <w:p w:rsidR="00B32977" w:rsidRDefault="00B32977" w:rsidP="00F224F8">
      <w:pPr>
        <w:ind w:left="1440"/>
      </w:pPr>
      <w:r>
        <w:rPr>
          <w:b/>
          <w:bCs/>
        </w:rPr>
        <w:t>Watch</w:t>
      </w:r>
      <w:r>
        <w:t xml:space="preserve"> the entire supplier list which is currently providing service to the organization.</w:t>
      </w:r>
    </w:p>
    <w:p w:rsidR="00B32977" w:rsidRDefault="00B32977" w:rsidP="00F224F8">
      <w:pPr>
        <w:rPr>
          <w:b/>
          <w:bCs/>
        </w:rPr>
      </w:pPr>
    </w:p>
    <w:p w:rsidR="00B32977" w:rsidRDefault="00B32977" w:rsidP="00F224F8">
      <w:r>
        <w:t>Use Case: Manage Sub User/Item</w:t>
      </w:r>
    </w:p>
    <w:p w:rsidR="00B32977" w:rsidRDefault="00B32977" w:rsidP="00F224F8">
      <w:r>
        <w:t>Actors: - Admin, Manager</w:t>
      </w:r>
    </w:p>
    <w:p w:rsidR="00B32977" w:rsidRDefault="00B32977" w:rsidP="00F224F8">
      <w:r>
        <w:t>Type: - Primary</w:t>
      </w:r>
    </w:p>
    <w:p w:rsidR="00B32977" w:rsidRDefault="00B32977" w:rsidP="006142CD">
      <w:pPr>
        <w:ind w:left="1440" w:hanging="1440"/>
      </w:pPr>
      <w:r>
        <w:t>Description: -</w:t>
      </w:r>
      <w:r>
        <w:tab/>
      </w:r>
      <w:r w:rsidRPr="00F224F8">
        <w:rPr>
          <w:b/>
          <w:bCs/>
        </w:rPr>
        <w:t>Add</w:t>
      </w:r>
      <w:r>
        <w:t xml:space="preserve"> new Distributor or Supplier or Client or Items (Product or Raw-material) or categories if any into the system and submit the new record.</w:t>
      </w:r>
    </w:p>
    <w:p w:rsidR="00B32977" w:rsidRDefault="00B32977" w:rsidP="00F224F8">
      <w:pPr>
        <w:ind w:left="1440"/>
      </w:pPr>
      <w:r w:rsidRPr="00F224F8">
        <w:rPr>
          <w:b/>
          <w:bCs/>
        </w:rPr>
        <w:t>Update</w:t>
      </w:r>
      <w:r>
        <w:rPr>
          <w:b/>
          <w:bCs/>
        </w:rPr>
        <w:t xml:space="preserve"> </w:t>
      </w:r>
      <w:r>
        <w:t>information about particular Distributor or Supplier or Client or r Items(Product or Raw-material) or categories. Here system prompts for the ID of that Distributor or Supplier or Client or products and on providing the ID system will show him information about that Id and then Admin/Manager can update the information. And so system will execute update query in the database as well.</w:t>
      </w:r>
    </w:p>
    <w:p w:rsidR="00B32977" w:rsidRDefault="00B32977" w:rsidP="00F224F8">
      <w:pPr>
        <w:ind w:left="1440"/>
      </w:pPr>
      <w:r w:rsidRPr="00F224F8">
        <w:rPr>
          <w:b/>
          <w:bCs/>
        </w:rPr>
        <w:t>Delete</w:t>
      </w:r>
      <w:r>
        <w:t xml:space="preserve"> any that Distributor or Supplier or Client or r Items(Product or Raw-material) or categories if he wants. System will ask for the name of the Distributor or Supplier or Client, or products and on entering the name, system will search for that match and then delete that entry from the list as well as from the database.</w:t>
      </w:r>
    </w:p>
    <w:p w:rsidR="00B32977" w:rsidRDefault="00B32977" w:rsidP="00F224F8">
      <w:pPr>
        <w:ind w:left="1440"/>
      </w:pPr>
      <w:r>
        <w:rPr>
          <w:b/>
          <w:bCs/>
        </w:rPr>
        <w:t>Watch</w:t>
      </w:r>
      <w:r>
        <w:t xml:space="preserve"> the entire Distributor, Supplier, Client,</w:t>
      </w:r>
      <w:r w:rsidRPr="00FD5F43">
        <w:t xml:space="preserve"> </w:t>
      </w:r>
      <w:r>
        <w:t>r Items(Product or Raw-material) or categories list which is currently providing service or taking to the organization.</w:t>
      </w:r>
    </w:p>
    <w:p w:rsidR="00B32977" w:rsidRDefault="00B32977" w:rsidP="00F224F8"/>
    <w:p w:rsidR="00B32977" w:rsidRDefault="00B32977" w:rsidP="007C0A29">
      <w:r>
        <w:t xml:space="preserve">Use Case: Generating Reports </w:t>
      </w:r>
    </w:p>
    <w:p w:rsidR="00B32977" w:rsidRDefault="00B32977" w:rsidP="007C0A29">
      <w:r>
        <w:t>Actors: - Admin, Manager</w:t>
      </w:r>
    </w:p>
    <w:p w:rsidR="00B32977" w:rsidRDefault="00B32977" w:rsidP="007C0A29">
      <w:r>
        <w:t>Type: - Primary</w:t>
      </w:r>
    </w:p>
    <w:p w:rsidR="00B32977" w:rsidRDefault="00B32977" w:rsidP="007C0A29">
      <w:pPr>
        <w:ind w:left="1440" w:hanging="1440"/>
      </w:pPr>
      <w:r>
        <w:t>Description: -</w:t>
      </w:r>
      <w:r>
        <w:tab/>
      </w:r>
      <w:r>
        <w:rPr>
          <w:b/>
          <w:bCs/>
        </w:rPr>
        <w:t xml:space="preserve">Admin/Manger </w:t>
      </w:r>
      <w:r>
        <w:t xml:space="preserve">can request to see various reports as per requirement. They will enter into the fields and system will fire query and generate the reports like total sales in particular month, total purchase in particular month. </w:t>
      </w:r>
    </w:p>
    <w:p w:rsidR="00B32977" w:rsidRDefault="00B32977" w:rsidP="00F577F4"/>
    <w:p w:rsidR="00B32977" w:rsidRDefault="00B32977" w:rsidP="00E41E8C">
      <w:r>
        <w:t>Use Case: Notification</w:t>
      </w:r>
    </w:p>
    <w:p w:rsidR="00B32977" w:rsidRDefault="00B32977" w:rsidP="00E41E8C">
      <w:r>
        <w:t>Actors: - Manager</w:t>
      </w:r>
    </w:p>
    <w:p w:rsidR="00B32977" w:rsidRDefault="00B32977" w:rsidP="00E41E8C">
      <w:r>
        <w:t>Type: - Primary</w:t>
      </w:r>
    </w:p>
    <w:p w:rsidR="00B32977" w:rsidRDefault="00B32977" w:rsidP="00F471F3">
      <w:pPr>
        <w:ind w:left="1440" w:hanging="1440"/>
      </w:pPr>
      <w:r>
        <w:t>Description: - if manager finds any product/raw-material out of stock in the list generated by the system then it will select it and pass this list of product/raw-material to the supplier/production manager and give him notification.</w:t>
      </w:r>
    </w:p>
    <w:p w:rsidR="00B32977" w:rsidRDefault="00B32977" w:rsidP="00F471F3">
      <w:pPr>
        <w:ind w:left="1440" w:hanging="1440"/>
      </w:pPr>
      <w:r>
        <w:t xml:space="preserve"> </w:t>
      </w:r>
    </w:p>
    <w:p w:rsidR="00B32977" w:rsidRDefault="00B32977" w:rsidP="007A48AF">
      <w:r>
        <w:t>Use Case: Track Order.</w:t>
      </w:r>
    </w:p>
    <w:p w:rsidR="00B32977" w:rsidRDefault="00B32977" w:rsidP="007A48AF">
      <w:r>
        <w:t>Actors: - Manager, Client</w:t>
      </w:r>
    </w:p>
    <w:p w:rsidR="00B32977" w:rsidRDefault="00B32977" w:rsidP="007A48AF">
      <w:r>
        <w:t>Type: - Primary</w:t>
      </w:r>
    </w:p>
    <w:p w:rsidR="00B32977" w:rsidRDefault="00B32977" w:rsidP="00944973">
      <w:pPr>
        <w:ind w:left="1440" w:hanging="1440"/>
      </w:pPr>
      <w:r>
        <w:t>Description: - Manager and client need time to time information. Therefore, once manager/client place order for raw-materials or products, he can track the raw material or product by entering product name and submitting query. This query will go to central database and will give the track of the product to the manager.</w:t>
      </w:r>
    </w:p>
    <w:p w:rsidR="00B32977" w:rsidRDefault="00B32977" w:rsidP="00C61FB1">
      <w:pPr>
        <w:tabs>
          <w:tab w:val="left" w:pos="1019"/>
        </w:tabs>
        <w:ind w:left="1440"/>
      </w:pPr>
      <w:r>
        <w:t xml:space="preserve">Manager can notify to the production manager wherever the products are out of stock in warehouse  </w:t>
      </w:r>
    </w:p>
    <w:p w:rsidR="00B32977" w:rsidRDefault="00B32977" w:rsidP="00944973">
      <w:pPr>
        <w:ind w:left="1440" w:hanging="1440"/>
      </w:pPr>
    </w:p>
    <w:p w:rsidR="00B32977" w:rsidRDefault="00B32977" w:rsidP="00E40D00">
      <w:r>
        <w:t xml:space="preserve">Use Case: - View Product List </w:t>
      </w:r>
    </w:p>
    <w:p w:rsidR="00B32977" w:rsidRDefault="00B32977" w:rsidP="00E40D00">
      <w:pPr>
        <w:tabs>
          <w:tab w:val="left" w:pos="1019"/>
        </w:tabs>
      </w:pPr>
      <w:r>
        <w:t>Actor: - Client, Manager</w:t>
      </w:r>
    </w:p>
    <w:p w:rsidR="00B32977" w:rsidRDefault="00B32977" w:rsidP="00E40D00">
      <w:pPr>
        <w:tabs>
          <w:tab w:val="left" w:pos="1019"/>
        </w:tabs>
      </w:pPr>
      <w:r>
        <w:t>Type: - Primary</w:t>
      </w:r>
    </w:p>
    <w:p w:rsidR="00B32977" w:rsidRDefault="00B32977" w:rsidP="00E40D00">
      <w:pPr>
        <w:tabs>
          <w:tab w:val="left" w:pos="1019"/>
        </w:tabs>
      </w:pPr>
      <w:r>
        <w:t>Description: - Here, client and manager can see the list of all available products. They can check for the new products added by the Manager. Only Manager can manage (add/update/delete) new product to this list.</w:t>
      </w:r>
    </w:p>
    <w:p w:rsidR="00B32977" w:rsidRDefault="00B32977" w:rsidP="00E40D00">
      <w:pPr>
        <w:tabs>
          <w:tab w:val="left" w:pos="1019"/>
        </w:tabs>
      </w:pPr>
    </w:p>
    <w:p w:rsidR="00B32977" w:rsidRDefault="00B32977" w:rsidP="00713D11">
      <w:r>
        <w:t xml:space="preserve">Use Case: - View raw-material List </w:t>
      </w:r>
    </w:p>
    <w:p w:rsidR="00B32977" w:rsidRDefault="00B32977" w:rsidP="00713D11">
      <w:pPr>
        <w:tabs>
          <w:tab w:val="left" w:pos="1019"/>
        </w:tabs>
      </w:pPr>
      <w:r>
        <w:t>Actor: - Manager</w:t>
      </w:r>
    </w:p>
    <w:p w:rsidR="00B32977" w:rsidRDefault="00B32977" w:rsidP="00713D11">
      <w:pPr>
        <w:tabs>
          <w:tab w:val="left" w:pos="1019"/>
        </w:tabs>
      </w:pPr>
      <w:r>
        <w:t>Type: - Primary</w:t>
      </w:r>
    </w:p>
    <w:p w:rsidR="00B32977" w:rsidRDefault="00B32977" w:rsidP="00713D11">
      <w:pPr>
        <w:tabs>
          <w:tab w:val="left" w:pos="1019"/>
        </w:tabs>
      </w:pPr>
      <w:r>
        <w:t>Description: - Here, manager can see the list of all raw-material. They can check for the new products added by the Manager. Only Manager can manage (add/update/delete) new raw-material to this list.</w:t>
      </w:r>
    </w:p>
    <w:p w:rsidR="00B32977" w:rsidRDefault="00B32977" w:rsidP="00E40D00">
      <w:pPr>
        <w:tabs>
          <w:tab w:val="left" w:pos="1019"/>
        </w:tabs>
      </w:pPr>
      <w:r>
        <w:br w:type="page"/>
      </w:r>
    </w:p>
    <w:p w:rsidR="00B32977" w:rsidRDefault="00B32977" w:rsidP="00E40D00">
      <w:pPr>
        <w:tabs>
          <w:tab w:val="left" w:pos="1019"/>
        </w:tabs>
      </w:pPr>
      <w:r>
        <w:t>Use Case: - Place Order</w:t>
      </w:r>
    </w:p>
    <w:p w:rsidR="00B32977" w:rsidRDefault="00B32977" w:rsidP="00E40D00">
      <w:pPr>
        <w:tabs>
          <w:tab w:val="left" w:pos="1019"/>
        </w:tabs>
      </w:pPr>
      <w:r>
        <w:t>Actor: - Client</w:t>
      </w:r>
    </w:p>
    <w:p w:rsidR="00B32977" w:rsidRDefault="00B32977" w:rsidP="00E40D00">
      <w:pPr>
        <w:tabs>
          <w:tab w:val="left" w:pos="1019"/>
        </w:tabs>
      </w:pPr>
      <w:r>
        <w:t>Type: - Primary</w:t>
      </w:r>
    </w:p>
    <w:p w:rsidR="00B32977" w:rsidRDefault="00B32977" w:rsidP="00E40D00">
      <w:pPr>
        <w:tabs>
          <w:tab w:val="left" w:pos="1019"/>
        </w:tabs>
      </w:pPr>
      <w:r>
        <w:t>Description: - After log in to the system, client can order as per his requirement and he can place order after searching and selecting item from the given list.</w:t>
      </w:r>
    </w:p>
    <w:p w:rsidR="00B32977" w:rsidRDefault="00B32977" w:rsidP="00E40D00">
      <w:pPr>
        <w:tabs>
          <w:tab w:val="left" w:pos="1019"/>
        </w:tabs>
      </w:pPr>
    </w:p>
    <w:p w:rsidR="00B32977" w:rsidRDefault="00B32977" w:rsidP="001B330D">
      <w:pPr>
        <w:tabs>
          <w:tab w:val="left" w:pos="1019"/>
        </w:tabs>
      </w:pPr>
      <w:r>
        <w:t>Use Case: - Generates Bill</w:t>
      </w:r>
    </w:p>
    <w:p w:rsidR="00B32977" w:rsidRDefault="00B32977" w:rsidP="001B330D">
      <w:pPr>
        <w:tabs>
          <w:tab w:val="left" w:pos="1019"/>
        </w:tabs>
      </w:pPr>
      <w:r>
        <w:t>Actor: - Client</w:t>
      </w:r>
    </w:p>
    <w:p w:rsidR="00B32977" w:rsidRDefault="00B32977" w:rsidP="001B330D">
      <w:pPr>
        <w:tabs>
          <w:tab w:val="left" w:pos="1019"/>
        </w:tabs>
      </w:pPr>
      <w:r>
        <w:t>Type: - Primary</w:t>
      </w:r>
    </w:p>
    <w:p w:rsidR="00B32977" w:rsidRDefault="00B32977" w:rsidP="001B330D">
      <w:pPr>
        <w:tabs>
          <w:tab w:val="left" w:pos="1019"/>
        </w:tabs>
      </w:pPr>
      <w:r>
        <w:t xml:space="preserve">Description: - After, Client place order for particular production then system can generates or calculate bill amount and generates Bill.  </w:t>
      </w:r>
    </w:p>
    <w:p w:rsidR="00B32977" w:rsidRDefault="00B32977" w:rsidP="00E40D00">
      <w:pPr>
        <w:tabs>
          <w:tab w:val="left" w:pos="1019"/>
        </w:tabs>
      </w:pPr>
    </w:p>
    <w:p w:rsidR="00B32977" w:rsidRDefault="00B32977" w:rsidP="00E40D00">
      <w:pPr>
        <w:tabs>
          <w:tab w:val="left" w:pos="1019"/>
        </w:tabs>
      </w:pPr>
      <w:r>
        <w:t>Use Case: - Pay Bill</w:t>
      </w:r>
    </w:p>
    <w:p w:rsidR="00B32977" w:rsidRDefault="00B32977" w:rsidP="00E40D00">
      <w:pPr>
        <w:tabs>
          <w:tab w:val="left" w:pos="1019"/>
        </w:tabs>
      </w:pPr>
      <w:r>
        <w:t xml:space="preserve">Actor: -Supplier </w:t>
      </w:r>
    </w:p>
    <w:p w:rsidR="00B32977" w:rsidRDefault="00B32977" w:rsidP="00E40D00">
      <w:pPr>
        <w:tabs>
          <w:tab w:val="left" w:pos="1019"/>
        </w:tabs>
      </w:pPr>
      <w:r>
        <w:t>Type: - Primary</w:t>
      </w:r>
    </w:p>
    <w:p w:rsidR="00B32977" w:rsidRDefault="00B32977" w:rsidP="00E40D00">
      <w:pPr>
        <w:tabs>
          <w:tab w:val="left" w:pos="1019"/>
        </w:tabs>
      </w:pPr>
      <w:r>
        <w:t>Description: - Here, Supplier can pay the bill of raw-</w:t>
      </w:r>
      <w:r w:rsidRPr="00FB34DF">
        <w:t xml:space="preserve"> </w:t>
      </w:r>
      <w:r>
        <w:t>material using their accounts.</w:t>
      </w:r>
    </w:p>
    <w:p w:rsidR="00B32977" w:rsidRDefault="00B32977" w:rsidP="00E40D00">
      <w:pPr>
        <w:tabs>
          <w:tab w:val="left" w:pos="1019"/>
        </w:tabs>
      </w:pPr>
    </w:p>
    <w:p w:rsidR="00B32977" w:rsidRDefault="00B32977" w:rsidP="0087399D">
      <w:pPr>
        <w:tabs>
          <w:tab w:val="left" w:pos="1019"/>
        </w:tabs>
      </w:pPr>
      <w:r>
        <w:t>Use Case: - Collect Bill</w:t>
      </w:r>
    </w:p>
    <w:p w:rsidR="00B32977" w:rsidRDefault="00B32977" w:rsidP="0087399D">
      <w:pPr>
        <w:tabs>
          <w:tab w:val="left" w:pos="1019"/>
        </w:tabs>
      </w:pPr>
      <w:r>
        <w:t xml:space="preserve">Actor: -Distributor </w:t>
      </w:r>
    </w:p>
    <w:p w:rsidR="00B32977" w:rsidRDefault="00B32977" w:rsidP="0087399D">
      <w:pPr>
        <w:tabs>
          <w:tab w:val="left" w:pos="1019"/>
        </w:tabs>
      </w:pPr>
      <w:r>
        <w:t>Type: - Primary</w:t>
      </w:r>
    </w:p>
    <w:p w:rsidR="00B32977" w:rsidRDefault="00B32977" w:rsidP="0087399D">
      <w:pPr>
        <w:tabs>
          <w:tab w:val="left" w:pos="1019"/>
        </w:tabs>
      </w:pPr>
      <w:r>
        <w:t>Description: - Here, Distributor collect the bill amount from client and update info into their account.</w:t>
      </w:r>
    </w:p>
    <w:p w:rsidR="00B32977" w:rsidRDefault="00B32977" w:rsidP="0087399D">
      <w:pPr>
        <w:tabs>
          <w:tab w:val="left" w:pos="1019"/>
        </w:tabs>
      </w:pPr>
    </w:p>
    <w:p w:rsidR="00B32977" w:rsidRDefault="00B32977" w:rsidP="009C1E8D">
      <w:pPr>
        <w:tabs>
          <w:tab w:val="left" w:pos="1019"/>
        </w:tabs>
      </w:pPr>
      <w:r>
        <w:t>Use Case: - Assign Supplier/Distributor</w:t>
      </w:r>
    </w:p>
    <w:p w:rsidR="00B32977" w:rsidRDefault="00B32977" w:rsidP="009C1E8D">
      <w:pPr>
        <w:tabs>
          <w:tab w:val="left" w:pos="1019"/>
        </w:tabs>
      </w:pPr>
      <w:r>
        <w:t xml:space="preserve">Actor: -Manager </w:t>
      </w:r>
    </w:p>
    <w:p w:rsidR="00B32977" w:rsidRDefault="00B32977" w:rsidP="009C1E8D">
      <w:pPr>
        <w:tabs>
          <w:tab w:val="left" w:pos="1019"/>
        </w:tabs>
      </w:pPr>
      <w:r>
        <w:t>Type: - Primary</w:t>
      </w:r>
    </w:p>
    <w:p w:rsidR="00B32977" w:rsidRDefault="00B32977" w:rsidP="009C1E8D">
      <w:pPr>
        <w:tabs>
          <w:tab w:val="left" w:pos="1019"/>
        </w:tabs>
      </w:pPr>
      <w:r>
        <w:t>Description: - Once, The manager view pending list of order of product/raw-</w:t>
      </w:r>
      <w:r w:rsidRPr="00366966">
        <w:t xml:space="preserve"> </w:t>
      </w:r>
      <w:r>
        <w:t>material then he assign particular Supplier/Distributor for that order.</w:t>
      </w:r>
    </w:p>
    <w:p w:rsidR="00B32977" w:rsidRDefault="00B32977" w:rsidP="0087399D">
      <w:pPr>
        <w:tabs>
          <w:tab w:val="left" w:pos="1019"/>
        </w:tabs>
      </w:pPr>
    </w:p>
    <w:p w:rsidR="00B32977" w:rsidRDefault="00B32977" w:rsidP="00565589">
      <w:r>
        <w:t>Use case: - view pending Order list</w:t>
      </w:r>
    </w:p>
    <w:p w:rsidR="00B32977" w:rsidRDefault="00B32977" w:rsidP="00565589">
      <w:r>
        <w:t>Actor: - Distributor, Supplier, Manager</w:t>
      </w:r>
    </w:p>
    <w:p w:rsidR="00B32977" w:rsidRDefault="00B32977" w:rsidP="00565589">
      <w:r>
        <w:t>Type: - Primary</w:t>
      </w:r>
    </w:p>
    <w:p w:rsidR="00B32977" w:rsidRDefault="00B32977" w:rsidP="00565589">
      <w:r>
        <w:t xml:space="preserve">Description: - Distributor and supplier can see the list of all the orders that are pending and take action to distribute them on their priorities and availability of sources. And he can also notify the manager on successful delivering of the products. </w:t>
      </w:r>
    </w:p>
    <w:p w:rsidR="00B32977" w:rsidRDefault="00B32977" w:rsidP="00E40D00">
      <w:pPr>
        <w:tabs>
          <w:tab w:val="left" w:pos="1019"/>
        </w:tabs>
      </w:pPr>
    </w:p>
    <w:p w:rsidR="00B32977" w:rsidRDefault="00B32977" w:rsidP="00D40E7A">
      <w:r>
        <w:t xml:space="preserve">Use case: - Ship order </w:t>
      </w:r>
    </w:p>
    <w:p w:rsidR="00B32977" w:rsidRDefault="00B32977" w:rsidP="00E40D00">
      <w:pPr>
        <w:tabs>
          <w:tab w:val="left" w:pos="1019"/>
        </w:tabs>
      </w:pPr>
      <w:r>
        <w:t>Actor: -Distributor</w:t>
      </w:r>
    </w:p>
    <w:p w:rsidR="00B32977" w:rsidRDefault="00B32977" w:rsidP="00E40D00">
      <w:pPr>
        <w:tabs>
          <w:tab w:val="left" w:pos="1019"/>
        </w:tabs>
      </w:pPr>
      <w:r>
        <w:t>Type: - Primary</w:t>
      </w:r>
    </w:p>
    <w:p w:rsidR="00B32977" w:rsidRDefault="00B32977" w:rsidP="00E40D00">
      <w:pPr>
        <w:tabs>
          <w:tab w:val="left" w:pos="1019"/>
        </w:tabs>
      </w:pPr>
      <w:r>
        <w:t>Description: - here distributor will get the list of orders from the various managers and he will allocate his resources to specific event to actually send the product to the client. He will allocate appropriate type of truck and driver using list of available tucks and drivers. And this list will be directly sent to the person who is actually managing this all stuff from this page.</w:t>
      </w:r>
    </w:p>
    <w:p w:rsidR="00B32977" w:rsidRDefault="00B32977" w:rsidP="00BF7578"/>
    <w:p w:rsidR="00B32977" w:rsidRDefault="00B32977" w:rsidP="00FD5F43"/>
    <w:p w:rsidR="00B32977" w:rsidRDefault="00B32977" w:rsidP="003B38D7">
      <w:r>
        <w:t>Use case: - Buy Raw-material</w:t>
      </w:r>
    </w:p>
    <w:p w:rsidR="00B32977" w:rsidRDefault="00B32977" w:rsidP="003B38D7">
      <w:pPr>
        <w:tabs>
          <w:tab w:val="left" w:pos="1019"/>
        </w:tabs>
      </w:pPr>
      <w:r>
        <w:t>Actor: -Distributor, Supplier</w:t>
      </w:r>
    </w:p>
    <w:p w:rsidR="00B32977" w:rsidRDefault="00B32977" w:rsidP="003B38D7">
      <w:pPr>
        <w:tabs>
          <w:tab w:val="left" w:pos="1019"/>
        </w:tabs>
      </w:pPr>
      <w:r>
        <w:t>Type: - Primary</w:t>
      </w:r>
    </w:p>
    <w:p w:rsidR="00B32977" w:rsidRDefault="00B32977" w:rsidP="003B38D7">
      <w:pPr>
        <w:tabs>
          <w:tab w:val="left" w:pos="1019"/>
        </w:tabs>
      </w:pPr>
      <w:r>
        <w:t>Description: - As per Order by Production Department Manager, Supplier Place order of Raw-material To the Particular Merchant/Farmer.</w:t>
      </w:r>
      <w:bookmarkStart w:id="0" w:name="_GoBack"/>
      <w:bookmarkEnd w:id="0"/>
      <w:r>
        <w:t xml:space="preserve"> </w:t>
      </w:r>
    </w:p>
    <w:p w:rsidR="00B32977" w:rsidRDefault="00B32977" w:rsidP="00FD5F43"/>
    <w:p w:rsidR="00B32977" w:rsidRDefault="00B32977" w:rsidP="00FD5F43">
      <w:r>
        <w:t>Use case: - Collect Raw-material</w:t>
      </w:r>
    </w:p>
    <w:p w:rsidR="00B32977" w:rsidRDefault="00B32977" w:rsidP="00FD5F43">
      <w:pPr>
        <w:tabs>
          <w:tab w:val="left" w:pos="1019"/>
        </w:tabs>
      </w:pPr>
      <w:r>
        <w:t>Actor: - Supplier</w:t>
      </w:r>
    </w:p>
    <w:p w:rsidR="00B32977" w:rsidRDefault="00B32977" w:rsidP="00FD5F43">
      <w:pPr>
        <w:tabs>
          <w:tab w:val="left" w:pos="1019"/>
        </w:tabs>
      </w:pPr>
      <w:r>
        <w:t>Type: - Primary</w:t>
      </w:r>
    </w:p>
    <w:p w:rsidR="00B32977" w:rsidRDefault="00B32977" w:rsidP="00FD5F43">
      <w:pPr>
        <w:tabs>
          <w:tab w:val="left" w:pos="1019"/>
        </w:tabs>
      </w:pPr>
      <w:r>
        <w:t>Description: - here supplier will get the raw-material from Farmer/Merchant and he will allocate his resources to specific event to actually send the raw material to the production house. He will allocate appropriate type of truck and driver using list of available tucks and drivers. And this list will be directly sent to the person who is actually managing this all stuff from this page.</w:t>
      </w:r>
    </w:p>
    <w:p w:rsidR="00B32977" w:rsidRDefault="00B32977" w:rsidP="00BF7578"/>
    <w:p w:rsidR="00B32977" w:rsidRDefault="00B32977" w:rsidP="00BF7578">
      <w:r>
        <w:t>Use case: - Registration</w:t>
      </w:r>
    </w:p>
    <w:p w:rsidR="00B32977" w:rsidRDefault="00B32977" w:rsidP="00BF7578">
      <w:r>
        <w:t>Actor: - Client</w:t>
      </w:r>
    </w:p>
    <w:p w:rsidR="00B32977" w:rsidRDefault="00B32977" w:rsidP="00BF7578">
      <w:r>
        <w:t>Type: - Primary</w:t>
      </w:r>
    </w:p>
    <w:p w:rsidR="00B32977" w:rsidRDefault="00B32977" w:rsidP="00BF7578">
      <w:r>
        <w:t>Description: - If client go to web and want to register with our system then he can register with filling form on the web and after admin’s approval he can log in into the system and can order various products.</w:t>
      </w:r>
    </w:p>
    <w:p w:rsidR="00B32977" w:rsidRDefault="00B32977" w:rsidP="00BF7578"/>
    <w:p w:rsidR="00B32977" w:rsidRDefault="00B32977" w:rsidP="00BF7578">
      <w:r>
        <w:t>Use case: - Update Status</w:t>
      </w:r>
    </w:p>
    <w:p w:rsidR="00B32977" w:rsidRDefault="00B32977" w:rsidP="00BF7578">
      <w:r>
        <w:t>Actor: - supplier, distributor</w:t>
      </w:r>
    </w:p>
    <w:p w:rsidR="00B32977" w:rsidRDefault="00B32977" w:rsidP="00BF7578">
      <w:r>
        <w:t xml:space="preserve">Description: - when these actors successfully complete their task of supplying, managing or distributing the product/raw materials, they will notify to respective users of the system by sending them notification, and these notifications will be generated at the other end by the system. </w:t>
      </w:r>
    </w:p>
    <w:p w:rsidR="00B32977" w:rsidRDefault="00B32977" w:rsidP="00BF7578"/>
    <w:p w:rsidR="00B32977" w:rsidRDefault="00B32977" w:rsidP="000756A0">
      <w:r>
        <w:t>Use case: - Search Product</w:t>
      </w:r>
    </w:p>
    <w:p w:rsidR="00B32977" w:rsidRDefault="00B32977" w:rsidP="000756A0">
      <w:r>
        <w:t>Actor: - Client</w:t>
      </w:r>
    </w:p>
    <w:p w:rsidR="00B32977" w:rsidRDefault="00B32977" w:rsidP="000756A0">
      <w:r>
        <w:t xml:space="preserve">Description: - client can search product by categorizer wise or product wise. When ever user come to this use case first view display one combo box for selecting criteria for searching product after that he/she can search product.    </w:t>
      </w:r>
    </w:p>
    <w:p w:rsidR="00B32977" w:rsidRDefault="00B32977" w:rsidP="00CA7033">
      <w:r>
        <w:t>**********************************************************</w:t>
      </w:r>
    </w:p>
    <w:p w:rsidR="00B32977" w:rsidRDefault="00B32977" w:rsidP="00E40D00">
      <w:pPr>
        <w:tabs>
          <w:tab w:val="left" w:pos="1019"/>
        </w:tabs>
      </w:pPr>
    </w:p>
    <w:p w:rsidR="00B32977" w:rsidRDefault="00B32977" w:rsidP="00E40D00">
      <w:pPr>
        <w:tabs>
          <w:tab w:val="left" w:pos="1019"/>
        </w:tabs>
      </w:pPr>
      <w:r>
        <w:t xml:space="preserve"> </w:t>
      </w:r>
    </w:p>
    <w:p w:rsidR="00B32977" w:rsidRDefault="00B32977" w:rsidP="00E40D00">
      <w:pPr>
        <w:tabs>
          <w:tab w:val="left" w:pos="1019"/>
        </w:tabs>
      </w:pPr>
    </w:p>
    <w:p w:rsidR="00B32977" w:rsidRDefault="00B32977" w:rsidP="00F224F8"/>
    <w:p w:rsidR="00B32977" w:rsidRDefault="00B32977" w:rsidP="00F224F8"/>
    <w:p w:rsidR="00B32977" w:rsidRPr="00F224F8" w:rsidRDefault="00B32977">
      <w:r>
        <w:tab/>
      </w:r>
    </w:p>
    <w:sectPr w:rsidR="00B32977" w:rsidRPr="00F224F8" w:rsidSect="002607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hruti">
    <w:panose1 w:val="02000500000000000000"/>
    <w:charset w:val="00"/>
    <w:family w:val="auto"/>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BF188B"/>
    <w:multiLevelType w:val="hybridMultilevel"/>
    <w:tmpl w:val="DF542A7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224F8"/>
    <w:rsid w:val="00021E64"/>
    <w:rsid w:val="00030905"/>
    <w:rsid w:val="00032ACC"/>
    <w:rsid w:val="00047CD5"/>
    <w:rsid w:val="0007393A"/>
    <w:rsid w:val="00074660"/>
    <w:rsid w:val="000756A0"/>
    <w:rsid w:val="00092937"/>
    <w:rsid w:val="00094AB3"/>
    <w:rsid w:val="000D07F6"/>
    <w:rsid w:val="000D7CE3"/>
    <w:rsid w:val="000E3DE0"/>
    <w:rsid w:val="000F2240"/>
    <w:rsid w:val="00114698"/>
    <w:rsid w:val="0012097C"/>
    <w:rsid w:val="00132D37"/>
    <w:rsid w:val="00156E80"/>
    <w:rsid w:val="001951FE"/>
    <w:rsid w:val="0019765B"/>
    <w:rsid w:val="001B330D"/>
    <w:rsid w:val="001D0075"/>
    <w:rsid w:val="001D5663"/>
    <w:rsid w:val="001D5A08"/>
    <w:rsid w:val="001F0D1E"/>
    <w:rsid w:val="00242D72"/>
    <w:rsid w:val="00246149"/>
    <w:rsid w:val="0026074D"/>
    <w:rsid w:val="0026495A"/>
    <w:rsid w:val="0028313E"/>
    <w:rsid w:val="002F0F65"/>
    <w:rsid w:val="00327AF5"/>
    <w:rsid w:val="003501C3"/>
    <w:rsid w:val="003531FA"/>
    <w:rsid w:val="00366966"/>
    <w:rsid w:val="00372B44"/>
    <w:rsid w:val="003B38D7"/>
    <w:rsid w:val="003C4493"/>
    <w:rsid w:val="003C5FDA"/>
    <w:rsid w:val="003E4A7D"/>
    <w:rsid w:val="003F2C98"/>
    <w:rsid w:val="004672E1"/>
    <w:rsid w:val="00473F92"/>
    <w:rsid w:val="004A431B"/>
    <w:rsid w:val="004B63F0"/>
    <w:rsid w:val="004E3A96"/>
    <w:rsid w:val="00523609"/>
    <w:rsid w:val="005239EF"/>
    <w:rsid w:val="0055170D"/>
    <w:rsid w:val="00565589"/>
    <w:rsid w:val="005B414A"/>
    <w:rsid w:val="005E2315"/>
    <w:rsid w:val="006142CD"/>
    <w:rsid w:val="00614C3A"/>
    <w:rsid w:val="0062656D"/>
    <w:rsid w:val="006308BB"/>
    <w:rsid w:val="00652AD8"/>
    <w:rsid w:val="00660973"/>
    <w:rsid w:val="00680089"/>
    <w:rsid w:val="006A42E7"/>
    <w:rsid w:val="00701A8D"/>
    <w:rsid w:val="00713D11"/>
    <w:rsid w:val="00724ECA"/>
    <w:rsid w:val="0074093B"/>
    <w:rsid w:val="0074372F"/>
    <w:rsid w:val="007562FC"/>
    <w:rsid w:val="007969FA"/>
    <w:rsid w:val="007A0059"/>
    <w:rsid w:val="007A09A0"/>
    <w:rsid w:val="007A48AF"/>
    <w:rsid w:val="007C0A29"/>
    <w:rsid w:val="007D6A59"/>
    <w:rsid w:val="007F15F7"/>
    <w:rsid w:val="00803FD8"/>
    <w:rsid w:val="00815ACD"/>
    <w:rsid w:val="00820C02"/>
    <w:rsid w:val="00825921"/>
    <w:rsid w:val="0085765E"/>
    <w:rsid w:val="0087399D"/>
    <w:rsid w:val="00881AA6"/>
    <w:rsid w:val="00890BFE"/>
    <w:rsid w:val="00896EF2"/>
    <w:rsid w:val="008B3005"/>
    <w:rsid w:val="008B7EB7"/>
    <w:rsid w:val="008D3E31"/>
    <w:rsid w:val="008F486A"/>
    <w:rsid w:val="0092108B"/>
    <w:rsid w:val="00944973"/>
    <w:rsid w:val="009457DF"/>
    <w:rsid w:val="009639DC"/>
    <w:rsid w:val="0098006E"/>
    <w:rsid w:val="00993F92"/>
    <w:rsid w:val="009A507B"/>
    <w:rsid w:val="009C1E8D"/>
    <w:rsid w:val="009D501E"/>
    <w:rsid w:val="009F20F5"/>
    <w:rsid w:val="00A41974"/>
    <w:rsid w:val="00AB44C1"/>
    <w:rsid w:val="00AF7B65"/>
    <w:rsid w:val="00B32977"/>
    <w:rsid w:val="00B4224B"/>
    <w:rsid w:val="00B46653"/>
    <w:rsid w:val="00B87EE9"/>
    <w:rsid w:val="00BA7A0F"/>
    <w:rsid w:val="00BD0BD4"/>
    <w:rsid w:val="00BD1F4C"/>
    <w:rsid w:val="00BE4ADA"/>
    <w:rsid w:val="00BE79A8"/>
    <w:rsid w:val="00BF7578"/>
    <w:rsid w:val="00C2061B"/>
    <w:rsid w:val="00C2611F"/>
    <w:rsid w:val="00C34877"/>
    <w:rsid w:val="00C46D6F"/>
    <w:rsid w:val="00C53D4B"/>
    <w:rsid w:val="00C61FB1"/>
    <w:rsid w:val="00CA4ACE"/>
    <w:rsid w:val="00CA7033"/>
    <w:rsid w:val="00CB2F84"/>
    <w:rsid w:val="00CC4D95"/>
    <w:rsid w:val="00CD6063"/>
    <w:rsid w:val="00D02F01"/>
    <w:rsid w:val="00D239DC"/>
    <w:rsid w:val="00D338E8"/>
    <w:rsid w:val="00D40E7A"/>
    <w:rsid w:val="00D71088"/>
    <w:rsid w:val="00D96590"/>
    <w:rsid w:val="00E03079"/>
    <w:rsid w:val="00E25C16"/>
    <w:rsid w:val="00E33F71"/>
    <w:rsid w:val="00E40D00"/>
    <w:rsid w:val="00E41E8C"/>
    <w:rsid w:val="00E53301"/>
    <w:rsid w:val="00E70DBA"/>
    <w:rsid w:val="00EE2C6D"/>
    <w:rsid w:val="00F10108"/>
    <w:rsid w:val="00F224F8"/>
    <w:rsid w:val="00F252C7"/>
    <w:rsid w:val="00F471F3"/>
    <w:rsid w:val="00F577F4"/>
    <w:rsid w:val="00F90616"/>
    <w:rsid w:val="00F90C5E"/>
    <w:rsid w:val="00FB34DF"/>
    <w:rsid w:val="00FB3DB6"/>
    <w:rsid w:val="00FD5F43"/>
    <w:rsid w:val="00FE6A1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hruti"/>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30D"/>
    <w:rPr>
      <w:rFonts w:ascii="Times New Roman" w:eastAsia="Times New Roman" w:hAnsi="Times New Roman" w:cs="Times New Roman"/>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255</TotalTime>
  <Pages>4</Pages>
  <Words>1151</Words>
  <Characters>6564</Characters>
  <Application>Microsoft Office Outlook</Application>
  <DocSecurity>0</DocSecurity>
  <Lines>0</Lines>
  <Paragraphs>0</Paragraphs>
  <ScaleCrop>false</ScaleCrop>
  <Company>daiict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dips</dc:creator>
  <cp:keywords/>
  <dc:description/>
  <cp:lastModifiedBy>student</cp:lastModifiedBy>
  <cp:revision>133</cp:revision>
  <dcterms:created xsi:type="dcterms:W3CDTF">2013-02-13T20:20:00Z</dcterms:created>
  <dcterms:modified xsi:type="dcterms:W3CDTF">2013-03-14T09:35:00Z</dcterms:modified>
</cp:coreProperties>
</file>